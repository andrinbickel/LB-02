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46E0" w14:textId="77777777" w:rsidR="00B94BD9" w:rsidRPr="00F20189" w:rsidRDefault="00B94BD9"/>
    <w:p w14:paraId="7EBDDB75" w14:textId="77777777" w:rsidR="00B94BD9" w:rsidRPr="00F20189" w:rsidRDefault="00B94BD9"/>
    <w:p w14:paraId="549920C6" w14:textId="77777777" w:rsidR="00B94BD9" w:rsidRPr="00F20189" w:rsidRDefault="00B94BD9"/>
    <w:p w14:paraId="118B1CC8" w14:textId="77777777" w:rsidR="00B94BD9" w:rsidRPr="00F20189" w:rsidRDefault="00B94BD9"/>
    <w:p w14:paraId="20DBD7C2" w14:textId="77777777" w:rsidR="00B94BD9" w:rsidRPr="00F20189" w:rsidRDefault="00B94BD9"/>
    <w:p w14:paraId="2CF102AC" w14:textId="77777777" w:rsidR="00B94BD9" w:rsidRPr="00F20189" w:rsidRDefault="00B94BD9"/>
    <w:p w14:paraId="3500481E" w14:textId="77777777" w:rsidR="00B94BD9" w:rsidRPr="00F20189" w:rsidRDefault="00B94BD9"/>
    <w:p w14:paraId="66DB7340" w14:textId="77777777" w:rsidR="00B94BD9" w:rsidRPr="00F20189" w:rsidRDefault="00B94BD9"/>
    <w:p w14:paraId="0BE13B9D" w14:textId="77777777" w:rsidR="00B94BD9" w:rsidRPr="00F20189" w:rsidRDefault="00B94BD9"/>
    <w:p w14:paraId="5AB8B5F3" w14:textId="77777777" w:rsidR="00B94BD9" w:rsidRPr="00F20189" w:rsidRDefault="00B94BD9"/>
    <w:p w14:paraId="7B2902CA" w14:textId="06813C4D"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t xml:space="preserve">Projekt: </w:t>
      </w:r>
      <w:r w:rsidR="006D0052">
        <w:rPr>
          <w:sz w:val="36"/>
          <w:szCs w:val="36"/>
        </w:rPr>
        <w:t>Modul 287</w:t>
      </w:r>
      <w:r w:rsidR="006D0052">
        <w:rPr>
          <w:sz w:val="36"/>
          <w:szCs w:val="36"/>
        </w:rPr>
        <w:br/>
        <w:t>Samuel &amp; Andrin</w:t>
      </w:r>
    </w:p>
    <w:p w14:paraId="6F5D0594" w14:textId="77777777" w:rsidR="00B94BD9" w:rsidRPr="00F20189" w:rsidRDefault="00B94BD9">
      <w:pPr>
        <w:jc w:val="center"/>
        <w:rPr>
          <w:sz w:val="36"/>
          <w:szCs w:val="36"/>
        </w:rPr>
      </w:pPr>
    </w:p>
    <w:p w14:paraId="5EABE4E4" w14:textId="77777777" w:rsidR="00B94BD9" w:rsidRPr="00F20189" w:rsidRDefault="00B94BD9">
      <w:pPr>
        <w:jc w:val="center"/>
        <w:rPr>
          <w:sz w:val="36"/>
          <w:szCs w:val="36"/>
        </w:rPr>
      </w:pPr>
    </w:p>
    <w:p w14:paraId="0378EEDA" w14:textId="77777777"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TITLE  \* MERGEFORMAT </w:instrText>
      </w:r>
      <w:r w:rsidRPr="00F20189">
        <w:rPr>
          <w:sz w:val="36"/>
          <w:szCs w:val="36"/>
        </w:rPr>
        <w:fldChar w:fldCharType="separate"/>
      </w:r>
      <w:r w:rsidR="000506EB">
        <w:rPr>
          <w:sz w:val="36"/>
          <w:szCs w:val="36"/>
        </w:rPr>
        <w:t>Testprotokoll</w:t>
      </w:r>
      <w:r w:rsidRPr="00F20189">
        <w:rPr>
          <w:sz w:val="36"/>
          <w:szCs w:val="36"/>
        </w:rPr>
        <w:fldChar w:fldCharType="end"/>
      </w:r>
    </w:p>
    <w:p w14:paraId="516FC383" w14:textId="77777777" w:rsidR="00B94BD9" w:rsidRPr="00F20189" w:rsidRDefault="00B94BD9">
      <w:pPr>
        <w:jc w:val="center"/>
        <w:rPr>
          <w:sz w:val="36"/>
          <w:szCs w:val="36"/>
        </w:rPr>
      </w:pPr>
    </w:p>
    <w:p w14:paraId="47AC59C6" w14:textId="77777777" w:rsidR="00B94BD9" w:rsidRPr="00F20189" w:rsidRDefault="00B94BD9">
      <w:pPr>
        <w:jc w:val="center"/>
        <w:rPr>
          <w:sz w:val="36"/>
          <w:szCs w:val="36"/>
        </w:rPr>
      </w:pPr>
    </w:p>
    <w:p w14:paraId="39FCCAF6" w14:textId="77777777" w:rsidR="00B94BD9" w:rsidRPr="00F20189" w:rsidRDefault="00B94BD9">
      <w:pPr>
        <w:jc w:val="center"/>
        <w:rPr>
          <w:sz w:val="36"/>
          <w:szCs w:val="36"/>
        </w:rPr>
      </w:pPr>
    </w:p>
    <w:p w14:paraId="32030487" w14:textId="77777777" w:rsidR="00B94BD9" w:rsidRPr="00F20189" w:rsidRDefault="00B94BD9">
      <w:pPr>
        <w:jc w:val="center"/>
        <w:rPr>
          <w:sz w:val="36"/>
          <w:szCs w:val="36"/>
        </w:rPr>
      </w:pPr>
    </w:p>
    <w:p w14:paraId="38D17B9F" w14:textId="77777777" w:rsidR="00B94BD9" w:rsidRPr="00F20189" w:rsidRDefault="00B94BD9">
      <w:pPr>
        <w:jc w:val="center"/>
        <w:rPr>
          <w:sz w:val="36"/>
          <w:szCs w:val="36"/>
        </w:rPr>
      </w:pPr>
    </w:p>
    <w:p w14:paraId="57804EAA" w14:textId="77777777" w:rsidR="00B94BD9" w:rsidRPr="00F20189" w:rsidRDefault="00B94BD9">
      <w:pPr>
        <w:jc w:val="center"/>
        <w:rPr>
          <w:sz w:val="36"/>
          <w:szCs w:val="36"/>
        </w:rPr>
      </w:pPr>
    </w:p>
    <w:p w14:paraId="7056A9AB" w14:textId="77777777" w:rsidR="00B94BD9" w:rsidRPr="00F20189" w:rsidRDefault="00B94BD9">
      <w:pPr>
        <w:jc w:val="center"/>
        <w:rPr>
          <w:sz w:val="36"/>
          <w:szCs w:val="36"/>
        </w:rPr>
      </w:pPr>
    </w:p>
    <w:p w14:paraId="47B80420" w14:textId="77777777" w:rsidR="00B94BD9" w:rsidRPr="00F20189" w:rsidRDefault="00B94BD9">
      <w:pPr>
        <w:jc w:val="center"/>
        <w:rPr>
          <w:sz w:val="36"/>
          <w:szCs w:val="36"/>
        </w:rPr>
      </w:pPr>
    </w:p>
    <w:p w14:paraId="798314F7" w14:textId="77777777" w:rsidR="00B94BD9" w:rsidRPr="00F20189" w:rsidRDefault="00B94BD9">
      <w:pPr>
        <w:jc w:val="center"/>
        <w:rPr>
          <w:sz w:val="36"/>
          <w:szCs w:val="36"/>
        </w:rPr>
      </w:pPr>
    </w:p>
    <w:p w14:paraId="34C843AA" w14:textId="77777777" w:rsidR="00B94BD9" w:rsidRPr="00F20189" w:rsidRDefault="00B94BD9">
      <w:pPr>
        <w:jc w:val="center"/>
        <w:rPr>
          <w:sz w:val="36"/>
          <w:szCs w:val="36"/>
        </w:rPr>
      </w:pPr>
    </w:p>
    <w:p w14:paraId="01D89506" w14:textId="77777777" w:rsidR="00B94BD9" w:rsidRPr="00F20189" w:rsidRDefault="00B94BD9">
      <w:pPr>
        <w:jc w:val="center"/>
        <w:rPr>
          <w:sz w:val="36"/>
          <w:szCs w:val="36"/>
        </w:rPr>
      </w:pPr>
    </w:p>
    <w:p w14:paraId="6CD9A67F" w14:textId="77777777" w:rsidR="00B94BD9" w:rsidRPr="00F20189" w:rsidRDefault="00B94BD9">
      <w:pPr>
        <w:jc w:val="center"/>
        <w:rPr>
          <w:sz w:val="36"/>
          <w:szCs w:val="36"/>
        </w:rPr>
      </w:pPr>
    </w:p>
    <w:p w14:paraId="74D5537E" w14:textId="77777777" w:rsidR="00B94BD9" w:rsidRPr="00F20189" w:rsidRDefault="00B94BD9">
      <w:pPr>
        <w:jc w:val="center"/>
        <w:rPr>
          <w:sz w:val="36"/>
          <w:szCs w:val="36"/>
        </w:rPr>
      </w:pPr>
    </w:p>
    <w:p w14:paraId="36F0F532" w14:textId="77777777" w:rsidR="00B94BD9" w:rsidRPr="00F20189" w:rsidRDefault="00B94BD9">
      <w:pPr>
        <w:jc w:val="center"/>
        <w:rPr>
          <w:sz w:val="36"/>
          <w:szCs w:val="36"/>
        </w:rPr>
      </w:pPr>
    </w:p>
    <w:p w14:paraId="54FB52B5" w14:textId="77777777" w:rsidR="00B94BD9" w:rsidRPr="00F20189" w:rsidRDefault="00B94BD9">
      <w:pPr>
        <w:jc w:val="center"/>
        <w:rPr>
          <w:sz w:val="36"/>
          <w:szCs w:val="36"/>
        </w:rPr>
      </w:pPr>
    </w:p>
    <w:p w14:paraId="48A0D7E6" w14:textId="77777777" w:rsidR="00B94BD9" w:rsidRPr="00F20189" w:rsidRDefault="00B94BD9">
      <w:pPr>
        <w:jc w:val="center"/>
        <w:rPr>
          <w:sz w:val="36"/>
          <w:szCs w:val="36"/>
        </w:rPr>
      </w:pPr>
    </w:p>
    <w:p w14:paraId="5D876CD8" w14:textId="77777777" w:rsidR="00B94BD9" w:rsidRPr="00F20189" w:rsidRDefault="00B94BD9">
      <w:pPr>
        <w:jc w:val="center"/>
        <w:rPr>
          <w:sz w:val="36"/>
          <w:szCs w:val="36"/>
        </w:rPr>
      </w:pPr>
    </w:p>
    <w:p w14:paraId="2F676F97" w14:textId="77777777" w:rsidR="00B94BD9" w:rsidRPr="00F20189" w:rsidRDefault="00B94BD9" w:rsidP="00184221">
      <w:pPr>
        <w:rPr>
          <w:b/>
          <w:bCs/>
          <w:sz w:val="24"/>
          <w:szCs w:val="24"/>
        </w:rPr>
      </w:pPr>
      <w:r w:rsidRPr="00F20189">
        <w:br w:type="page"/>
      </w:r>
      <w:r w:rsidRPr="00F20189">
        <w:rPr>
          <w:b/>
          <w:bCs/>
          <w:sz w:val="24"/>
          <w:szCs w:val="24"/>
        </w:rPr>
        <w:lastRenderedPageBreak/>
        <w:t>Inhaltsverzeichnis</w:t>
      </w:r>
    </w:p>
    <w:p w14:paraId="2E30B485" w14:textId="77777777" w:rsidR="00B94BD9" w:rsidRPr="00F20189" w:rsidRDefault="00B94BD9">
      <w:pPr>
        <w:jc w:val="center"/>
        <w:rPr>
          <w:b/>
          <w:bCs/>
          <w:sz w:val="24"/>
          <w:szCs w:val="24"/>
        </w:rPr>
      </w:pPr>
    </w:p>
    <w:p w14:paraId="1D8A22CB" w14:textId="77777777" w:rsidR="00CF1D10" w:rsidRDefault="004F4D4F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\o "1-3" </w:instrText>
      </w:r>
      <w:r>
        <w:rPr>
          <w:b/>
          <w:bCs/>
          <w:sz w:val="24"/>
          <w:szCs w:val="24"/>
        </w:rPr>
        <w:fldChar w:fldCharType="separate"/>
      </w:r>
      <w:r w:rsidR="00CF1D10">
        <w:rPr>
          <w:noProof/>
        </w:rPr>
        <w:t>1</w:t>
      </w:r>
      <w:r w:rsidR="00CF1D1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CF1D10">
        <w:rPr>
          <w:noProof/>
        </w:rPr>
        <w:t>Testbeschrieb</w:t>
      </w:r>
      <w:r w:rsidR="00CF1D10">
        <w:rPr>
          <w:noProof/>
        </w:rPr>
        <w:tab/>
      </w:r>
      <w:r w:rsidR="00CF1D10">
        <w:rPr>
          <w:noProof/>
        </w:rPr>
        <w:fldChar w:fldCharType="begin"/>
      </w:r>
      <w:r w:rsidR="00CF1D10">
        <w:rPr>
          <w:noProof/>
        </w:rPr>
        <w:instrText xml:space="preserve"> PAGEREF _Toc485303100 \h </w:instrText>
      </w:r>
      <w:r w:rsidR="00CF1D10">
        <w:rPr>
          <w:noProof/>
        </w:rPr>
      </w:r>
      <w:r w:rsidR="00CF1D10">
        <w:rPr>
          <w:noProof/>
        </w:rPr>
        <w:fldChar w:fldCharType="separate"/>
      </w:r>
      <w:r w:rsidR="00CF1D10">
        <w:rPr>
          <w:noProof/>
        </w:rPr>
        <w:t>3</w:t>
      </w:r>
      <w:r w:rsidR="00CF1D10">
        <w:rPr>
          <w:noProof/>
        </w:rPr>
        <w:fldChar w:fldCharType="end"/>
      </w:r>
    </w:p>
    <w:p w14:paraId="57657C5E" w14:textId="77777777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Ziel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610BF2" w14:textId="77777777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Art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142F0A" w14:textId="77777777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Verwendete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5D4A4D" w14:textId="77777777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F86A99" w14:textId="77777777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Abbruchkriterien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90C552" w14:textId="77777777" w:rsidR="00CF1D10" w:rsidRDefault="00CF1D10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Testprotokoll - Testvalidierung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EE9FF3" w14:textId="77777777"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Testgruppe &lt;&lt;A&gt;&gt;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6112C9" w14:textId="77777777" w:rsidR="00CF1D10" w:rsidRDefault="00CF1D10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1A5B4B" w14:textId="77777777" w:rsidR="00B94BD9" w:rsidRPr="000506EB" w:rsidRDefault="004F4D4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</w:p>
    <w:p w14:paraId="6D2D47E0" w14:textId="77777777" w:rsidR="00B94BD9" w:rsidRPr="000506EB" w:rsidRDefault="00B94BD9">
      <w:pPr>
        <w:jc w:val="center"/>
        <w:rPr>
          <w:b/>
          <w:bCs/>
          <w:sz w:val="24"/>
          <w:szCs w:val="24"/>
        </w:rPr>
      </w:pPr>
      <w:r w:rsidRPr="000506EB">
        <w:rPr>
          <w:b/>
          <w:bCs/>
          <w:sz w:val="24"/>
          <w:szCs w:val="24"/>
        </w:rPr>
        <w:br w:type="page"/>
      </w:r>
    </w:p>
    <w:p w14:paraId="7D2B517C" w14:textId="255DC8C5" w:rsidR="00B94BD9" w:rsidRDefault="00F20189">
      <w:pPr>
        <w:pStyle w:val="berschrift1"/>
      </w:pPr>
      <w:bookmarkStart w:id="0" w:name="_Toc485303100"/>
      <w:r w:rsidRPr="00F20189">
        <w:lastRenderedPageBreak/>
        <w:t>Testbeschrieb</w:t>
      </w:r>
      <w:bookmarkEnd w:id="0"/>
      <w:r w:rsidRPr="00F20189">
        <w:t xml:space="preserve"> </w:t>
      </w:r>
    </w:p>
    <w:p w14:paraId="19EBFBB8" w14:textId="77777777" w:rsidR="00B13D53" w:rsidRPr="00B13D53" w:rsidRDefault="00B13D53" w:rsidP="00B13D53"/>
    <w:p w14:paraId="55F32934" w14:textId="4DA5312E" w:rsidR="00F20189" w:rsidRPr="00BE7CC6" w:rsidRDefault="00F20189" w:rsidP="00B94BD9">
      <w:pPr>
        <w:pStyle w:val="berschrift2"/>
        <w:tabs>
          <w:tab w:val="num" w:pos="709"/>
        </w:tabs>
      </w:pPr>
      <w:bookmarkStart w:id="1" w:name="_Toc485303101"/>
      <w:r w:rsidRPr="00BE7CC6">
        <w:t>Ziel des Tests</w:t>
      </w:r>
      <w:bookmarkEnd w:id="1"/>
    </w:p>
    <w:p w14:paraId="6C80963E" w14:textId="73E5C4E4" w:rsidR="00F20189" w:rsidRPr="00F20189" w:rsidRDefault="00B13D53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>
        <w:rPr>
          <w:sz w:val="24"/>
        </w:rPr>
        <w:t>Alle Links, Navigation usw. funktionieren.</w:t>
      </w:r>
    </w:p>
    <w:p w14:paraId="49564BBC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Robuste Benutzerführung soll sichergestellt werden</w:t>
      </w:r>
    </w:p>
    <w:p w14:paraId="0EA4528D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2" w:name="_Toc485303102"/>
      <w:r w:rsidRPr="00BE7CC6">
        <w:t>Art des Tests</w:t>
      </w:r>
      <w:bookmarkEnd w:id="2"/>
    </w:p>
    <w:p w14:paraId="50FFAA3D" w14:textId="143C7DA6" w:rsidR="00F20189" w:rsidRPr="00F20189" w:rsidRDefault="00F20189" w:rsidP="00F20189">
      <w:pPr>
        <w:numPr>
          <w:ilvl w:val="0"/>
          <w:numId w:val="3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Funktionstest </w:t>
      </w:r>
    </w:p>
    <w:p w14:paraId="7B32B6C8" w14:textId="7232E3E5" w:rsidR="00F20189" w:rsidRPr="00F20189" w:rsidRDefault="00F20189" w:rsidP="00F20189">
      <w:pPr>
        <w:numPr>
          <w:ilvl w:val="0"/>
          <w:numId w:val="3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Black</w:t>
      </w:r>
      <w:r w:rsidR="00B13D53">
        <w:rPr>
          <w:sz w:val="24"/>
        </w:rPr>
        <w:t>-/ White</w:t>
      </w:r>
      <w:r w:rsidRPr="00F20189">
        <w:rPr>
          <w:sz w:val="24"/>
        </w:rPr>
        <w:t>box-</w:t>
      </w:r>
      <w:r w:rsidR="00B13D53">
        <w:rPr>
          <w:sz w:val="24"/>
        </w:rPr>
        <w:t>Test</w:t>
      </w:r>
    </w:p>
    <w:p w14:paraId="639B0194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3" w:name="_Toc485303103"/>
      <w:r w:rsidRPr="00BE7CC6">
        <w:t>Verwendete Hilfsmittel</w:t>
      </w:r>
      <w:bookmarkEnd w:id="3"/>
    </w:p>
    <w:p w14:paraId="4C986C66" w14:textId="77777777" w:rsidR="00F20189" w:rsidRPr="00F20189" w:rsidRDefault="00A67C8B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Kurzb</w:t>
      </w:r>
      <w:r w:rsidR="00F20189" w:rsidRPr="00F20189">
        <w:rPr>
          <w:sz w:val="24"/>
        </w:rPr>
        <w:t>eschreibung der Testfälle mit Testdaten und erwarteten Resultaten</w:t>
      </w:r>
    </w:p>
    <w:p w14:paraId="0E835289" w14:textId="77777777"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Testumgebung (Compiler, </w:t>
      </w:r>
      <w:proofErr w:type="gramStart"/>
      <w:r w:rsidRPr="00F20189">
        <w:rPr>
          <w:sz w:val="24"/>
        </w:rPr>
        <w:t>Entwicklungsumgebung )</w:t>
      </w:r>
      <w:proofErr w:type="gramEnd"/>
    </w:p>
    <w:p w14:paraId="5F01FE33" w14:textId="77777777"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Tes</w:t>
      </w:r>
      <w:r w:rsidR="00A67C8B">
        <w:rPr>
          <w:sz w:val="24"/>
        </w:rPr>
        <w:t>tobjekt in Sourcecode / Ausführbare Datei</w:t>
      </w:r>
    </w:p>
    <w:p w14:paraId="13704C9F" w14:textId="77777777" w:rsidR="00A67C8B" w:rsidRPr="00F55382" w:rsidRDefault="00A67C8B" w:rsidP="00A67C8B">
      <w:pPr>
        <w:autoSpaceDE/>
        <w:autoSpaceDN/>
        <w:adjustRightInd/>
        <w:rPr>
          <w:sz w:val="24"/>
        </w:rPr>
      </w:pPr>
    </w:p>
    <w:p w14:paraId="56381AC5" w14:textId="77777777" w:rsidR="009A6928" w:rsidRPr="00BE7CC6" w:rsidRDefault="009A6928" w:rsidP="009A6928">
      <w:pPr>
        <w:pStyle w:val="berschrift2"/>
        <w:tabs>
          <w:tab w:val="num" w:pos="709"/>
        </w:tabs>
      </w:pPr>
      <w:bookmarkStart w:id="4" w:name="_Toc485303104"/>
      <w:r w:rsidRPr="00BE7CC6">
        <w:t>Testvorg</w:t>
      </w:r>
      <w:r>
        <w:t>aben</w:t>
      </w:r>
      <w:bookmarkEnd w:id="4"/>
    </w:p>
    <w:p w14:paraId="4167DB72" w14:textId="77777777" w:rsidR="009A6928" w:rsidRPr="00F20189" w:rsidRDefault="009A6928" w:rsidP="009A6928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>
        <w:rPr>
          <w:sz w:val="24"/>
        </w:rPr>
        <w:t>Bedingungen und Ausgangslage (Set-Up) um die Tests ausführen zu können</w:t>
      </w:r>
    </w:p>
    <w:p w14:paraId="485A8320" w14:textId="77777777" w:rsidR="009A6928" w:rsidRPr="00F20189" w:rsidRDefault="009A6928" w:rsidP="009A6928">
      <w:pPr>
        <w:autoSpaceDE/>
        <w:autoSpaceDN/>
        <w:adjustRightInd/>
        <w:ind w:left="360"/>
        <w:rPr>
          <w:sz w:val="24"/>
        </w:rPr>
      </w:pPr>
    </w:p>
    <w:p w14:paraId="53652CE1" w14:textId="0534A4D3" w:rsidR="00F20189" w:rsidRDefault="00F20189" w:rsidP="00B94BD9">
      <w:pPr>
        <w:pStyle w:val="berschrift2"/>
        <w:tabs>
          <w:tab w:val="num" w:pos="709"/>
        </w:tabs>
      </w:pPr>
      <w:bookmarkStart w:id="5" w:name="_Toc485303105"/>
      <w:r w:rsidRPr="00BE7CC6">
        <w:t>Abbruchkriterien</w:t>
      </w:r>
      <w:bookmarkEnd w:id="5"/>
    </w:p>
    <w:p w14:paraId="4FA3D857" w14:textId="1B4CB9E3" w:rsidR="00CA6CA0" w:rsidRPr="00CA6CA0" w:rsidRDefault="00CA6CA0" w:rsidP="00CA6CA0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Weiterleitung funktioniert nicht oder nur fehlerhaft</w:t>
      </w:r>
    </w:p>
    <w:p w14:paraId="4A7837D3" w14:textId="77777777" w:rsidR="00F20189" w:rsidRPr="00F20189" w:rsidRDefault="00F20189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Testumgebung / -daten nicht vorhanden</w:t>
      </w:r>
    </w:p>
    <w:p w14:paraId="01026FF9" w14:textId="77777777" w:rsidR="00B94BD9" w:rsidRPr="00F20189" w:rsidRDefault="00B94BD9"/>
    <w:p w14:paraId="434B3EFF" w14:textId="77777777" w:rsidR="00F20189" w:rsidRPr="00F20189" w:rsidRDefault="00F20189"/>
    <w:p w14:paraId="38BC8C70" w14:textId="77777777" w:rsidR="00B94BD9" w:rsidRPr="00F20189" w:rsidRDefault="00F20189">
      <w:pPr>
        <w:pStyle w:val="berschrift1"/>
      </w:pPr>
      <w:bookmarkStart w:id="6" w:name="_Toc441971807"/>
      <w:r w:rsidRPr="00F20189">
        <w:br w:type="page"/>
      </w:r>
      <w:bookmarkStart w:id="7" w:name="_Toc485303107"/>
      <w:r w:rsidR="00212B2C" w:rsidRPr="00F20189">
        <w:lastRenderedPageBreak/>
        <w:t>Testprotokoll</w:t>
      </w:r>
      <w:r w:rsidR="00212B2C">
        <w:t xml:space="preserve"> -</w:t>
      </w:r>
      <w:r w:rsidR="00212B2C" w:rsidRPr="00F20189">
        <w:t xml:space="preserve"> </w:t>
      </w:r>
      <w:r w:rsidR="00212B2C">
        <w:t>Testvalidierung</w:t>
      </w:r>
      <w:bookmarkEnd w:id="7"/>
      <w:r w:rsidR="00B94BD9" w:rsidRPr="00F20189">
        <w:t xml:space="preserve"> </w:t>
      </w:r>
      <w:bookmarkEnd w:id="6"/>
    </w:p>
    <w:p w14:paraId="34646953" w14:textId="77777777" w:rsidR="00B94BD9" w:rsidRPr="00F20189" w:rsidRDefault="00B94BD9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B94BD9" w:rsidRPr="00F20189" w14:paraId="56E582DA" w14:textId="77777777" w:rsidTr="0041066D">
        <w:tc>
          <w:tcPr>
            <w:tcW w:w="4068" w:type="dxa"/>
          </w:tcPr>
          <w:p w14:paraId="0B295751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4C0780D0" w14:textId="3E37DF9B" w:rsidR="00B94BD9" w:rsidRPr="00F20189" w:rsidRDefault="00090BAA">
            <w:pPr>
              <w:spacing w:before="40" w:after="40"/>
              <w:rPr>
                <w:i/>
                <w:iCs/>
              </w:rPr>
            </w:pPr>
            <w:fldSimple w:instr=" DOCPROPERTY &quot;Project&quot;  \* MERGEFORMAT ">
              <w:r w:rsidR="00FB046C">
                <w:t>Modul 287</w:t>
              </w:r>
            </w:fldSimple>
          </w:p>
        </w:tc>
      </w:tr>
      <w:tr w:rsidR="00B94BD9" w:rsidRPr="00F20189" w14:paraId="30A3A7B8" w14:textId="77777777" w:rsidTr="0041066D">
        <w:tc>
          <w:tcPr>
            <w:tcW w:w="4068" w:type="dxa"/>
          </w:tcPr>
          <w:p w14:paraId="3DD9D67D" w14:textId="77777777" w:rsidR="00B94BD9" w:rsidRPr="00F20189" w:rsidRDefault="00B94BD9" w:rsidP="00D0254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Phase / Teilabschnitt </w:t>
            </w:r>
            <w:r w:rsidR="005B4386" w:rsidRPr="00F20189">
              <w:rPr>
                <w:i/>
                <w:iCs/>
              </w:rPr>
              <w:t>(</w:t>
            </w:r>
            <w:r w:rsidR="00D02545">
              <w:rPr>
                <w:i/>
                <w:iCs/>
              </w:rPr>
              <w:t>IPERKA</w:t>
            </w:r>
            <w:r w:rsidR="005B4386"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69064576" w14:textId="14E22741" w:rsidR="00B94BD9" w:rsidRPr="00F20189" w:rsidRDefault="00CA6CA0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Kontrollieren</w:t>
            </w:r>
          </w:p>
        </w:tc>
      </w:tr>
      <w:tr w:rsidR="00B94BD9" w:rsidRPr="00F20189" w14:paraId="2E623A0E" w14:textId="77777777" w:rsidTr="0041066D">
        <w:tc>
          <w:tcPr>
            <w:tcW w:w="4068" w:type="dxa"/>
          </w:tcPr>
          <w:p w14:paraId="11660E3F" w14:textId="77777777" w:rsidR="00B94BD9" w:rsidRPr="00F20189" w:rsidRDefault="00B94BD9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(getestete Programmversion)</w:t>
            </w:r>
          </w:p>
        </w:tc>
        <w:tc>
          <w:tcPr>
            <w:tcW w:w="5538" w:type="dxa"/>
          </w:tcPr>
          <w:p w14:paraId="133D368B" w14:textId="0FB01F3F" w:rsidR="00B94BD9" w:rsidRPr="00F20189" w:rsidRDefault="00CA6CA0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B94BD9" w:rsidRPr="00F20189" w14:paraId="7259371B" w14:textId="77777777" w:rsidTr="0041066D">
        <w:tc>
          <w:tcPr>
            <w:tcW w:w="4068" w:type="dxa"/>
          </w:tcPr>
          <w:p w14:paraId="7FBDF4DF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Projektleiter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(Leiter des Projekts)</w:t>
            </w:r>
          </w:p>
        </w:tc>
        <w:tc>
          <w:tcPr>
            <w:tcW w:w="5538" w:type="dxa"/>
          </w:tcPr>
          <w:p w14:paraId="35680374" w14:textId="70D00AD9" w:rsidR="00B94BD9" w:rsidRPr="00F20189" w:rsidRDefault="00CA6CA0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Andrin Bickel</w:t>
            </w:r>
          </w:p>
        </w:tc>
      </w:tr>
      <w:tr w:rsidR="00B94BD9" w:rsidRPr="00F20189" w14:paraId="38C226D1" w14:textId="77777777" w:rsidTr="0041066D">
        <w:tc>
          <w:tcPr>
            <w:tcW w:w="4068" w:type="dxa"/>
          </w:tcPr>
          <w:p w14:paraId="63A3E8F6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(Namen der oder des fachlichen Ansprechpartners)</w:t>
            </w:r>
          </w:p>
        </w:tc>
        <w:tc>
          <w:tcPr>
            <w:tcW w:w="5538" w:type="dxa"/>
          </w:tcPr>
          <w:p w14:paraId="222D23C6" w14:textId="3D2E1975" w:rsidR="00B94BD9" w:rsidRPr="00F20189" w:rsidRDefault="00726902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Samuel Wernli</w:t>
            </w:r>
          </w:p>
        </w:tc>
      </w:tr>
      <w:tr w:rsidR="00B94BD9" w:rsidRPr="00F20189" w14:paraId="3D79880A" w14:textId="77777777" w:rsidTr="0041066D">
        <w:tc>
          <w:tcPr>
            <w:tcW w:w="4068" w:type="dxa"/>
          </w:tcPr>
          <w:p w14:paraId="0B57E922" w14:textId="77777777" w:rsidR="00B94BD9" w:rsidRPr="00F20189" w:rsidRDefault="00B94BD9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</w:tcPr>
          <w:p w14:paraId="46978296" w14:textId="70A1EE0D" w:rsidR="00B94BD9" w:rsidRPr="00F20189" w:rsidRDefault="00CA6CA0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Andrin Bickel</w:t>
            </w:r>
          </w:p>
        </w:tc>
      </w:tr>
      <w:tr w:rsidR="00212B2C" w:rsidRPr="00F20189" w14:paraId="37C41A4E" w14:textId="77777777" w:rsidTr="005E5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4AF69" w14:textId="77777777" w:rsidR="00212B2C" w:rsidRPr="00F20189" w:rsidRDefault="00E71CDF" w:rsidP="005E570D">
            <w:pPr>
              <w:spacing w:before="40" w:after="40"/>
            </w:pPr>
            <w:r>
              <w:rPr>
                <w:b/>
                <w:bCs/>
                <w:color w:val="008000"/>
              </w:rPr>
              <w:t>Test</w:t>
            </w:r>
            <w:r w:rsidR="00212B2C">
              <w:rPr>
                <w:b/>
                <w:bCs/>
                <w:color w:val="008000"/>
              </w:rPr>
              <w:t>d</w:t>
            </w:r>
            <w:r w:rsidR="00212B2C" w:rsidRPr="00F20189">
              <w:rPr>
                <w:b/>
                <w:bCs/>
                <w:color w:val="008000"/>
              </w:rPr>
              <w:t>atum</w:t>
            </w:r>
            <w:r w:rsidR="00212B2C"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A4FCD" w14:textId="60B4DFF7" w:rsidR="00212B2C" w:rsidRPr="00F20189" w:rsidRDefault="00CA6CA0" w:rsidP="005E570D">
            <w:pPr>
              <w:spacing w:before="40" w:after="40"/>
            </w:pPr>
            <w:r>
              <w:rPr>
                <w:i/>
                <w:iCs/>
              </w:rPr>
              <w:t>01.07.2022</w:t>
            </w:r>
          </w:p>
        </w:tc>
      </w:tr>
      <w:tr w:rsidR="00212B2C" w:rsidRPr="00F20189" w14:paraId="3EFD41DA" w14:textId="77777777" w:rsidTr="005E5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E9F7" w14:textId="77777777" w:rsidR="00212B2C" w:rsidRPr="00F20189" w:rsidRDefault="00212B2C" w:rsidP="005E570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Name Tester / Testgruppe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99B73" w14:textId="5130CDFE" w:rsidR="00212B2C" w:rsidRPr="00F20189" w:rsidRDefault="00093358" w:rsidP="005E570D">
            <w:pPr>
              <w:spacing w:before="40" w:after="40"/>
            </w:pPr>
            <w:r>
              <w:rPr>
                <w:i/>
                <w:iCs/>
              </w:rPr>
              <w:t>Andrin Bickel</w:t>
            </w:r>
            <w:r w:rsidR="00FB046C">
              <w:rPr>
                <w:i/>
                <w:iCs/>
              </w:rPr>
              <w:t>/ Samuel Wernli</w:t>
            </w:r>
          </w:p>
        </w:tc>
      </w:tr>
    </w:tbl>
    <w:p w14:paraId="14D40F15" w14:textId="77777777" w:rsidR="00B94BD9" w:rsidRPr="00F20189" w:rsidRDefault="00B94BD9"/>
    <w:p w14:paraId="265345AA" w14:textId="77777777" w:rsidR="0041066D" w:rsidRDefault="0041066D" w:rsidP="00B94BD9">
      <w:pPr>
        <w:pStyle w:val="berschrift2"/>
        <w:tabs>
          <w:tab w:val="num" w:pos="709"/>
        </w:tabs>
      </w:pPr>
      <w:bookmarkStart w:id="8" w:name="_Toc441971811"/>
      <w:bookmarkStart w:id="9" w:name="_Toc485303108"/>
      <w:r>
        <w:t>Testgruppe &lt;&lt;A&gt;&gt;</w:t>
      </w:r>
      <w:bookmarkEnd w:id="9"/>
    </w:p>
    <w:p w14:paraId="63A4449A" w14:textId="5ACA56F6" w:rsidR="0041066D" w:rsidRPr="00AC7E40" w:rsidRDefault="0041066D" w:rsidP="0041066D"/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1066D" w:rsidRPr="00F20189" w14:paraId="4CCBF402" w14:textId="77777777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8AA7A" w14:textId="54328114" w:rsidR="0041066D" w:rsidRPr="00AC7E40" w:rsidRDefault="0041066D" w:rsidP="00F52CBC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 w:rsidR="00FB046C">
              <w:rPr>
                <w:color w:val="008000"/>
              </w:rPr>
              <w:t xml:space="preserve"> Jegliche Verlinkungen in Form einer Navigation werden auf ihre Funktionalität getestet. Dies ist sehr </w:t>
            </w:r>
            <w:proofErr w:type="gramStart"/>
            <w:r w:rsidR="00FB046C">
              <w:rPr>
                <w:color w:val="008000"/>
              </w:rPr>
              <w:t>wichtig</w:t>
            </w:r>
            <w:proofErr w:type="gramEnd"/>
            <w:r w:rsidR="00FB046C">
              <w:rPr>
                <w:color w:val="008000"/>
              </w:rPr>
              <w:t xml:space="preserve"> um die Website benutzerfreundlich zu halten.</w:t>
            </w:r>
          </w:p>
          <w:p w14:paraId="0BE0DEB1" w14:textId="77777777" w:rsidR="0041066D" w:rsidRPr="00AC7E40" w:rsidRDefault="0041066D" w:rsidP="00F52CBC">
            <w:pPr>
              <w:rPr>
                <w:color w:val="008000"/>
              </w:rPr>
            </w:pPr>
          </w:p>
        </w:tc>
      </w:tr>
      <w:tr w:rsidR="0041066D" w:rsidRPr="00F20189" w14:paraId="4CD9D999" w14:textId="77777777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CC40C" w14:textId="30E3A2A5" w:rsidR="0041066D" w:rsidRPr="00AC7E40" w:rsidRDefault="0041066D" w:rsidP="00F52CBC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FB046C">
              <w:rPr>
                <w:i/>
                <w:iCs/>
              </w:rPr>
              <w:t>HTML- Code enthält an allen nötigen Stellen ein Link.</w:t>
            </w:r>
          </w:p>
        </w:tc>
      </w:tr>
      <w:tr w:rsidR="0041066D" w:rsidRPr="00F20189" w14:paraId="563BC624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C7DA93B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5BD236CA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2A8CD4FA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</w:tcPr>
          <w:p w14:paraId="77D33C61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</w:tcPr>
          <w:p w14:paraId="7DC052F7" w14:textId="77777777" w:rsidR="0041066D" w:rsidRPr="00286A4C" w:rsidRDefault="0041066D" w:rsidP="00F52CBC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FB046C" w:rsidRPr="00F20189" w14:paraId="681F876D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E2D2905" w14:textId="77777777" w:rsidR="00FB046C" w:rsidRPr="00F20189" w:rsidRDefault="00FB046C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358B8BC5" w14:textId="0D698A51" w:rsidR="00FB046C" w:rsidRPr="00F20189" w:rsidRDefault="00B37D84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Links-</w:t>
            </w:r>
            <w:r w:rsidR="00FB046C">
              <w:rPr>
                <w:b/>
                <w:bCs/>
              </w:rPr>
              <w:t>Klick auf das Logo oben links</w:t>
            </w:r>
            <w:r>
              <w:rPr>
                <w:b/>
                <w:bCs/>
              </w:rPr>
              <w:t xml:space="preserve"> / den </w:t>
            </w:r>
            <w:r w:rsidR="00C841B5">
              <w:rPr>
                <w:b/>
                <w:bCs/>
              </w:rPr>
              <w:t>Schriftzug</w:t>
            </w:r>
            <w:r>
              <w:rPr>
                <w:b/>
                <w:bCs/>
              </w:rPr>
              <w:t xml:space="preserve"> „Animal-</w:t>
            </w:r>
            <w:proofErr w:type="spellStart"/>
            <w:r>
              <w:rPr>
                <w:b/>
                <w:bCs/>
              </w:rPr>
              <w:t>Documentation</w:t>
            </w:r>
            <w:proofErr w:type="spellEnd"/>
            <w:r>
              <w:rPr>
                <w:b/>
                <w:bCs/>
              </w:rPr>
              <w:t>“</w:t>
            </w:r>
            <w:r w:rsidR="00FB046C">
              <w:rPr>
                <w:b/>
                <w:bCs/>
              </w:rPr>
              <w:t>. (Alle Pages betreffend)</w:t>
            </w:r>
          </w:p>
        </w:tc>
        <w:tc>
          <w:tcPr>
            <w:tcW w:w="2835" w:type="dxa"/>
          </w:tcPr>
          <w:p w14:paraId="457DCE12" w14:textId="5C8FA2D6" w:rsidR="00FB046C" w:rsidRPr="00F20189" w:rsidRDefault="00FB046C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User wird weitergeleitet auf Main-Page.</w:t>
            </w:r>
          </w:p>
        </w:tc>
        <w:tc>
          <w:tcPr>
            <w:tcW w:w="2976" w:type="dxa"/>
          </w:tcPr>
          <w:p w14:paraId="065769A6" w14:textId="72E788C9" w:rsidR="00FB046C" w:rsidRPr="009247D7" w:rsidRDefault="00FB046C" w:rsidP="00FB046C">
            <w:pPr>
              <w:spacing w:before="40" w:after="40"/>
              <w:rPr>
                <w:bCs/>
                <w:i/>
              </w:rPr>
            </w:pPr>
            <w:r>
              <w:rPr>
                <w:b/>
                <w:bCs/>
              </w:rPr>
              <w:t>User wird weitergeleitet auf Main-Page.</w:t>
            </w:r>
          </w:p>
        </w:tc>
        <w:tc>
          <w:tcPr>
            <w:tcW w:w="426" w:type="dxa"/>
          </w:tcPr>
          <w:p w14:paraId="627CC85D" w14:textId="7F3715BE" w:rsidR="00FB046C" w:rsidRPr="00F20189" w:rsidRDefault="00FB046C" w:rsidP="00FB046C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FB046C" w:rsidRPr="00F20189" w14:paraId="53ED8DD1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C9B532A" w14:textId="77777777" w:rsidR="00FB046C" w:rsidRDefault="00FB046C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0DD241AF" w14:textId="41CEFFF7" w:rsidR="00FB046C" w:rsidRPr="00F20189" w:rsidRDefault="00B37D84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Links-Klick auf die </w:t>
            </w:r>
            <w:proofErr w:type="spellStart"/>
            <w:r>
              <w:rPr>
                <w:b/>
                <w:bCs/>
              </w:rPr>
              <w:t>Nav</w:t>
            </w:r>
            <w:proofErr w:type="spellEnd"/>
            <w:r>
              <w:rPr>
                <w:b/>
                <w:bCs/>
              </w:rPr>
              <w:t>-Elemente „Loris-Bird/Wild-Cat/Duck/Monkey.</w:t>
            </w:r>
          </w:p>
        </w:tc>
        <w:tc>
          <w:tcPr>
            <w:tcW w:w="2835" w:type="dxa"/>
          </w:tcPr>
          <w:p w14:paraId="562E9EBB" w14:textId="7FCAAE5C" w:rsidR="00FB046C" w:rsidRPr="00F20189" w:rsidRDefault="00B37D84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User wird </w:t>
            </w:r>
            <w:r>
              <w:rPr>
                <w:b/>
                <w:bCs/>
              </w:rPr>
              <w:t>auf die entsprechende Seite weitergeleitet.</w:t>
            </w:r>
          </w:p>
        </w:tc>
        <w:tc>
          <w:tcPr>
            <w:tcW w:w="2976" w:type="dxa"/>
          </w:tcPr>
          <w:p w14:paraId="558C42B3" w14:textId="32195D4F" w:rsidR="00FB046C" w:rsidRPr="00F20189" w:rsidRDefault="00B37D84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User wird auf die entsprechende Seite weitergeleitet.</w:t>
            </w:r>
          </w:p>
        </w:tc>
        <w:tc>
          <w:tcPr>
            <w:tcW w:w="426" w:type="dxa"/>
          </w:tcPr>
          <w:p w14:paraId="00E7B3E8" w14:textId="56DFCDAF" w:rsidR="00FB046C" w:rsidRPr="00F20189" w:rsidRDefault="00FB046C" w:rsidP="00FB046C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FB046C" w:rsidRPr="00F20189" w14:paraId="61379FB1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B667027" w14:textId="77777777" w:rsidR="00FB046C" w:rsidRDefault="00FB046C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2835" w:type="dxa"/>
          </w:tcPr>
          <w:p w14:paraId="03E97CAF" w14:textId="2E8AC448" w:rsidR="00FB046C" w:rsidRPr="00F20189" w:rsidRDefault="00B37D84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Öffnen der Webseite.</w:t>
            </w:r>
          </w:p>
        </w:tc>
        <w:tc>
          <w:tcPr>
            <w:tcW w:w="2835" w:type="dxa"/>
          </w:tcPr>
          <w:p w14:paraId="2F610A5C" w14:textId="7F386E62" w:rsidR="00FB046C" w:rsidRPr="00F20189" w:rsidRDefault="00B37D84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Alle Bilder werden geladen.</w:t>
            </w:r>
          </w:p>
        </w:tc>
        <w:tc>
          <w:tcPr>
            <w:tcW w:w="2976" w:type="dxa"/>
          </w:tcPr>
          <w:p w14:paraId="38D73B85" w14:textId="29EDFDA5" w:rsidR="00FB046C" w:rsidRPr="00F20189" w:rsidRDefault="00B37D84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Alle Bilder werden geladen.</w:t>
            </w:r>
          </w:p>
        </w:tc>
        <w:tc>
          <w:tcPr>
            <w:tcW w:w="426" w:type="dxa"/>
          </w:tcPr>
          <w:p w14:paraId="34133DD3" w14:textId="0B141DD7" w:rsidR="00FB046C" w:rsidRPr="00F20189" w:rsidRDefault="00FB046C" w:rsidP="00FB046C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FB046C" w:rsidRPr="00F20189" w14:paraId="3B41B09A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D9DAAF4" w14:textId="2761D070" w:rsidR="00FB046C" w:rsidRDefault="00FB046C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A4</w:t>
            </w:r>
          </w:p>
        </w:tc>
        <w:tc>
          <w:tcPr>
            <w:tcW w:w="2835" w:type="dxa"/>
          </w:tcPr>
          <w:p w14:paraId="44B405F7" w14:textId="4D3A7806" w:rsidR="00FB046C" w:rsidRPr="00F20189" w:rsidRDefault="00B37D84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Links-Klick auf die Pfeile links und rechts der Karussell Bilder. (Bzw. öffnen der Webseite für automatischen </w:t>
            </w:r>
            <w:proofErr w:type="spellStart"/>
            <w:r>
              <w:rPr>
                <w:b/>
                <w:bCs/>
              </w:rPr>
              <w:t>swipe</w:t>
            </w:r>
            <w:proofErr w:type="spellEnd"/>
            <w:r w:rsidR="00067F95">
              <w:rPr>
                <w:b/>
                <w:bCs/>
              </w:rPr>
              <w:t>.</w:t>
            </w:r>
          </w:p>
        </w:tc>
        <w:tc>
          <w:tcPr>
            <w:tcW w:w="2835" w:type="dxa"/>
          </w:tcPr>
          <w:p w14:paraId="4955BED4" w14:textId="795D7DF4" w:rsidR="00FB046C" w:rsidRPr="00F20189" w:rsidRDefault="00B37D84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Karussell-</w:t>
            </w:r>
            <w:proofErr w:type="spellStart"/>
            <w:r>
              <w:rPr>
                <w:b/>
                <w:bCs/>
              </w:rPr>
              <w:t>Swipe</w:t>
            </w:r>
            <w:proofErr w:type="spellEnd"/>
            <w:r>
              <w:rPr>
                <w:b/>
                <w:bCs/>
              </w:rPr>
              <w:t xml:space="preserve"> funktioniert manuell sowie automatisch.</w:t>
            </w:r>
          </w:p>
        </w:tc>
        <w:tc>
          <w:tcPr>
            <w:tcW w:w="2976" w:type="dxa"/>
          </w:tcPr>
          <w:p w14:paraId="7986ACA5" w14:textId="12B5EC82" w:rsidR="00FB046C" w:rsidRPr="00F20189" w:rsidRDefault="00B37D84" w:rsidP="00FB046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Karussell-</w:t>
            </w:r>
            <w:proofErr w:type="spellStart"/>
            <w:r>
              <w:rPr>
                <w:b/>
                <w:bCs/>
              </w:rPr>
              <w:t>Swipe</w:t>
            </w:r>
            <w:proofErr w:type="spellEnd"/>
            <w:r>
              <w:rPr>
                <w:b/>
                <w:bCs/>
              </w:rPr>
              <w:t xml:space="preserve"> funktioniert manuell sowie automatisch.</w:t>
            </w:r>
          </w:p>
        </w:tc>
        <w:tc>
          <w:tcPr>
            <w:tcW w:w="426" w:type="dxa"/>
          </w:tcPr>
          <w:p w14:paraId="3E9A29C8" w14:textId="7DEBDDC2" w:rsidR="00FB046C" w:rsidRPr="00F20189" w:rsidRDefault="00FB046C" w:rsidP="00FB046C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122EA" w:rsidRPr="00F20189" w14:paraId="21FC29D9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DF6338D" w14:textId="225954A6" w:rsidR="00D122EA" w:rsidRDefault="00D122EA" w:rsidP="00D122E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A5</w:t>
            </w:r>
          </w:p>
        </w:tc>
        <w:tc>
          <w:tcPr>
            <w:tcW w:w="2835" w:type="dxa"/>
          </w:tcPr>
          <w:p w14:paraId="5924716D" w14:textId="5814E105" w:rsidR="00D122EA" w:rsidRPr="00F20189" w:rsidRDefault="00D122EA" w:rsidP="00D122E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Links-Klick auf die Bilder im Karussell.</w:t>
            </w:r>
          </w:p>
        </w:tc>
        <w:tc>
          <w:tcPr>
            <w:tcW w:w="2835" w:type="dxa"/>
          </w:tcPr>
          <w:p w14:paraId="66204E31" w14:textId="270B5B79" w:rsidR="00D122EA" w:rsidRPr="00F20189" w:rsidRDefault="00D122EA" w:rsidP="00D122E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User wird auf die entsprechende Seite weitergeleitet.</w:t>
            </w:r>
          </w:p>
        </w:tc>
        <w:tc>
          <w:tcPr>
            <w:tcW w:w="2976" w:type="dxa"/>
          </w:tcPr>
          <w:p w14:paraId="0064A7B7" w14:textId="29E48D36" w:rsidR="00D122EA" w:rsidRPr="00F20189" w:rsidRDefault="00D122EA" w:rsidP="00D122E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User wird auf die entsprechende Seite weitergeleitet.</w:t>
            </w:r>
          </w:p>
        </w:tc>
        <w:tc>
          <w:tcPr>
            <w:tcW w:w="426" w:type="dxa"/>
          </w:tcPr>
          <w:p w14:paraId="3082B8E6" w14:textId="33001F69" w:rsidR="00D122EA" w:rsidRPr="00F20189" w:rsidRDefault="00D122EA" w:rsidP="00D122E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14:paraId="519398E3" w14:textId="77777777" w:rsidR="0041066D" w:rsidRPr="00F20189" w:rsidRDefault="0041066D" w:rsidP="0041066D"/>
    <w:p w14:paraId="55D4259E" w14:textId="39FCDB8C" w:rsidR="00B94BD9" w:rsidRPr="00F20189" w:rsidRDefault="00AF1039" w:rsidP="00726902">
      <w:pPr>
        <w:pStyle w:val="berschrift2"/>
        <w:numPr>
          <w:ilvl w:val="0"/>
          <w:numId w:val="0"/>
        </w:numPr>
        <w:ind w:left="1134" w:hanging="1134"/>
      </w:pPr>
      <w:r>
        <w:br w:type="page"/>
      </w:r>
      <w:bookmarkEnd w:id="8"/>
      <w:r w:rsidR="00726902" w:rsidRPr="00F20189">
        <w:lastRenderedPageBreak/>
        <w:t xml:space="preserve"> </w:t>
      </w:r>
    </w:p>
    <w:p w14:paraId="46B3F9F6" w14:textId="77777777" w:rsidR="00B94BD9" w:rsidRPr="00F20189" w:rsidRDefault="005165AF">
      <w:pPr>
        <w:pStyle w:val="berschrift1"/>
      </w:pPr>
      <w:bookmarkStart w:id="10" w:name="_Toc485303111"/>
      <w:r>
        <w:t>Abnahme</w:t>
      </w:r>
      <w:bookmarkEnd w:id="1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 w14:paraId="13C2F176" w14:textId="77777777"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14:paraId="01892ADD" w14:textId="77777777" w:rsidR="00B94BD9" w:rsidRPr="00F20189" w:rsidRDefault="00B94BD9">
            <w:r w:rsidRPr="00F20189">
              <w:rPr>
                <w:i/>
                <w:iCs/>
              </w:rPr>
              <w:t>Alle verantwortlich</w:t>
            </w:r>
            <w:r w:rsidR="005165AF">
              <w:rPr>
                <w:i/>
                <w:iCs/>
              </w:rPr>
              <w:t>en Personen sollten den Test fü</w:t>
            </w:r>
            <w:r w:rsidRPr="00F20189">
              <w:rPr>
                <w:i/>
                <w:iCs/>
              </w:rPr>
              <w:t xml:space="preserve">r </w:t>
            </w:r>
            <w:r w:rsidR="005165AF">
              <w:rPr>
                <w:i/>
                <w:iCs/>
              </w:rPr>
              <w:t>durchgeführt erklä</w:t>
            </w:r>
            <w:r w:rsidRPr="00F20189">
              <w:rPr>
                <w:i/>
                <w:iCs/>
              </w:rPr>
              <w:t>ren. D</w:t>
            </w:r>
            <w:r w:rsidR="005165AF">
              <w:rPr>
                <w:i/>
                <w:iCs/>
              </w:rPr>
              <w:t>ies impliziert auch, dass alle Kernfunktionen</w:t>
            </w:r>
            <w:r w:rsidRPr="00F20189">
              <w:rPr>
                <w:i/>
                <w:iCs/>
              </w:rPr>
              <w:t xml:space="preserve"> getestet wurde</w:t>
            </w:r>
            <w:r w:rsidR="005165AF">
              <w:rPr>
                <w:i/>
                <w:iCs/>
              </w:rPr>
              <w:t>n</w:t>
            </w:r>
            <w:r w:rsidRPr="00F20189">
              <w:rPr>
                <w:i/>
                <w:iCs/>
              </w:rPr>
              <w:t xml:space="preserve">. Bitte auch die fachlichen Ansprechpartner </w:t>
            </w:r>
            <w:r w:rsidR="005165AF">
              <w:rPr>
                <w:i/>
                <w:iCs/>
              </w:rPr>
              <w:t>(Business)</w:t>
            </w:r>
            <w:r w:rsidRPr="00F20189">
              <w:rPr>
                <w:i/>
                <w:iCs/>
              </w:rPr>
              <w:t xml:space="preserve"> dieses Dokument unterschreiben</w:t>
            </w:r>
            <w:r w:rsidR="005165AF">
              <w:rPr>
                <w:i/>
                <w:iCs/>
              </w:rPr>
              <w:t>.</w:t>
            </w:r>
          </w:p>
          <w:p w14:paraId="063E0142" w14:textId="77777777" w:rsidR="00B94BD9" w:rsidRPr="00F20189" w:rsidRDefault="00B94BD9">
            <w:pPr>
              <w:rPr>
                <w:u w:val="single"/>
              </w:rPr>
            </w:pPr>
          </w:p>
        </w:tc>
      </w:tr>
      <w:tr w:rsidR="00B94BD9" w:rsidRPr="00F20189" w14:paraId="31E8E11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7"/>
        </w:trPr>
        <w:tc>
          <w:tcPr>
            <w:tcW w:w="9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5E87C" w14:textId="77777777"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5A4A27D" w14:textId="77777777"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07FA5F5E" w14:textId="17B5E978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</w:t>
            </w:r>
            <w:r w:rsidR="00726902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>wird erfolgreich abgenommen.</w:t>
            </w:r>
          </w:p>
          <w:p w14:paraId="2B295757" w14:textId="77777777" w:rsidR="00B94BD9" w:rsidRPr="00F20189" w:rsidRDefault="00B94BD9"/>
          <w:p w14:paraId="6C08754D" w14:textId="441F32B0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</w:t>
            </w:r>
            <w:r w:rsidR="00726902">
              <w:rPr>
                <w:color w:val="008000"/>
                <w:sz w:val="28"/>
                <w:szCs w:val="28"/>
              </w:rPr>
              <w:t>_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>wird eingeschränkt abgenommen (Mängel siehe oben). Der Test wird trotzdem als erfolgreich</w:t>
            </w:r>
            <w:r w:rsidRPr="00F20189">
              <w:br/>
              <w:t xml:space="preserve"> </w:t>
            </w:r>
            <w:r w:rsidRPr="00F20189">
              <w:tab/>
              <w:t>abgenommen erklärt.</w:t>
            </w:r>
          </w:p>
          <w:p w14:paraId="1B88FCDE" w14:textId="77777777" w:rsidR="00B94BD9" w:rsidRPr="00F20189" w:rsidRDefault="00B94BD9"/>
          <w:p w14:paraId="715987B8" w14:textId="1B7F8F88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</w:t>
            </w:r>
            <w:r w:rsidR="00726902">
              <w:rPr>
                <w:color w:val="008000"/>
                <w:sz w:val="28"/>
                <w:szCs w:val="28"/>
              </w:rPr>
              <w:t>_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>wird nicht abgenommen (aufgetretene Mängel siehe oben)</w:t>
            </w:r>
          </w:p>
          <w:p w14:paraId="12B88B18" w14:textId="77777777" w:rsidR="00B94BD9" w:rsidRPr="00F20189" w:rsidRDefault="00B94BD9"/>
          <w:p w14:paraId="4CBCC4E6" w14:textId="77777777" w:rsidR="00B94BD9" w:rsidRPr="00F20189" w:rsidRDefault="00B94BD9"/>
          <w:p w14:paraId="00DA99B4" w14:textId="77777777" w:rsidR="00B94BD9" w:rsidRPr="00F20189" w:rsidRDefault="00B94BD9">
            <w:r w:rsidRPr="00F20189">
              <w:t>Bis zum vereinbarten Zeitpunkt werden alle oben beschriebenen Mängel beseitigt.</w:t>
            </w:r>
          </w:p>
          <w:p w14:paraId="5D474251" w14:textId="20D13A51" w:rsidR="00B94BD9" w:rsidRPr="00F20189" w:rsidRDefault="00B94BD9">
            <w:pPr>
              <w:rPr>
                <w:color w:val="008000"/>
              </w:rPr>
            </w:pPr>
            <w:r w:rsidRPr="00F20189">
              <w:rPr>
                <w:color w:val="008000"/>
                <w:sz w:val="28"/>
                <w:szCs w:val="28"/>
              </w:rPr>
              <w:t>(</w:t>
            </w:r>
            <w:r w:rsidR="00726902">
              <w:rPr>
                <w:color w:val="008000"/>
                <w:sz w:val="28"/>
                <w:szCs w:val="28"/>
              </w:rPr>
              <w:t>_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</w:p>
          <w:p w14:paraId="11C7F28C" w14:textId="77777777" w:rsidR="00B94BD9" w:rsidRPr="00F20189" w:rsidRDefault="00B94BD9">
            <w:pPr>
              <w:rPr>
                <w:b/>
                <w:bCs/>
              </w:rPr>
            </w:pPr>
          </w:p>
          <w:p w14:paraId="3EB0B0FD" w14:textId="77777777" w:rsidR="00B94BD9" w:rsidRPr="00F20189" w:rsidRDefault="00B94BD9">
            <w:pPr>
              <w:rPr>
                <w:b/>
                <w:bCs/>
              </w:rPr>
            </w:pPr>
          </w:p>
          <w:p w14:paraId="1B82A25E" w14:textId="77777777" w:rsidR="00B94BD9" w:rsidRPr="00F20189" w:rsidRDefault="00B94BD9">
            <w:pPr>
              <w:rPr>
                <w:i/>
                <w:i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>Test ist beendet und wurde korrekt durchgeführt</w:t>
            </w:r>
          </w:p>
          <w:p w14:paraId="7D9BBC6C" w14:textId="77777777" w:rsidR="00B94BD9" w:rsidRPr="00F20189" w:rsidRDefault="00B94BD9">
            <w:pPr>
              <w:rPr>
                <w:i/>
                <w:iCs/>
              </w:rPr>
            </w:pPr>
          </w:p>
          <w:p w14:paraId="5A9877FD" w14:textId="77777777" w:rsidR="00B94BD9" w:rsidRPr="00F20189" w:rsidRDefault="00B94BD9">
            <w:pPr>
              <w:rPr>
                <w:b/>
                <w:bCs/>
              </w:rPr>
            </w:pPr>
          </w:p>
          <w:p w14:paraId="26400F63" w14:textId="77777777" w:rsidR="00B94BD9" w:rsidRPr="00F20189" w:rsidRDefault="00B94BD9">
            <w:pPr>
              <w:rPr>
                <w:b/>
                <w:bCs/>
              </w:rPr>
            </w:pPr>
          </w:p>
          <w:p w14:paraId="029B00B7" w14:textId="77777777" w:rsidR="00B94BD9" w:rsidRPr="00F20189" w:rsidRDefault="00B94BD9">
            <w:pPr>
              <w:rPr>
                <w:b/>
                <w:bCs/>
              </w:rPr>
            </w:pPr>
          </w:p>
          <w:p w14:paraId="0F77255B" w14:textId="77777777" w:rsidR="00B94BD9" w:rsidRPr="00F20189" w:rsidRDefault="00B94BD9">
            <w:pPr>
              <w:rPr>
                <w:b/>
                <w:bCs/>
              </w:rPr>
            </w:pPr>
          </w:p>
          <w:p w14:paraId="68E0C25D" w14:textId="1C6E5F73" w:rsidR="00B94BD9" w:rsidRPr="00F20189" w:rsidRDefault="00B94BD9">
            <w:pPr>
              <w:rPr>
                <w:i/>
                <w:i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</w:t>
            </w:r>
            <w:r w:rsidR="00830B6D">
              <w:rPr>
                <w:b/>
                <w:bCs/>
              </w:rPr>
              <w:t>_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</w:r>
            <w:r w:rsidR="003C0763">
              <w:rPr>
                <w:b/>
                <w:bCs/>
              </w:rPr>
              <w:t>01.07.2022, Samuel Wernli</w:t>
            </w:r>
          </w:p>
          <w:p w14:paraId="118D645F" w14:textId="77777777" w:rsidR="00B94BD9" w:rsidRPr="00F20189" w:rsidRDefault="00B94BD9">
            <w:pPr>
              <w:rPr>
                <w:i/>
                <w:iCs/>
              </w:rPr>
            </w:pPr>
          </w:p>
          <w:p w14:paraId="78504A47" w14:textId="77777777" w:rsidR="00B94BD9" w:rsidRPr="00F20189" w:rsidRDefault="00B94BD9">
            <w:pPr>
              <w:rPr>
                <w:b/>
                <w:bCs/>
              </w:rPr>
            </w:pPr>
          </w:p>
          <w:p w14:paraId="3B3E87B8" w14:textId="77777777" w:rsidR="00B94BD9" w:rsidRPr="00F20189" w:rsidRDefault="00B94BD9">
            <w:pPr>
              <w:rPr>
                <w:b/>
                <w:bCs/>
              </w:rPr>
            </w:pPr>
          </w:p>
          <w:p w14:paraId="68E9767B" w14:textId="77777777" w:rsidR="00B94BD9" w:rsidRPr="00F20189" w:rsidRDefault="00B94BD9">
            <w:pPr>
              <w:rPr>
                <w:b/>
                <w:bCs/>
              </w:rPr>
            </w:pPr>
          </w:p>
          <w:p w14:paraId="5F734850" w14:textId="77777777" w:rsidR="00B94BD9" w:rsidRPr="00F20189" w:rsidRDefault="00B94BD9">
            <w:pPr>
              <w:rPr>
                <w:b/>
                <w:bCs/>
              </w:rPr>
            </w:pPr>
          </w:p>
          <w:p w14:paraId="64AA1A06" w14:textId="10D09A4B" w:rsidR="00B94BD9" w:rsidRPr="00F20189" w:rsidRDefault="00B94BD9">
            <w:pPr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</w:t>
            </w:r>
            <w:r w:rsidR="00830B6D">
              <w:rPr>
                <w:b/>
                <w:bCs/>
              </w:rPr>
              <w:t>_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</w:r>
            <w:r w:rsidR="003C0763">
              <w:rPr>
                <w:b/>
                <w:bCs/>
              </w:rPr>
              <w:t>01.07.2022, Andrin Bickel</w:t>
            </w:r>
          </w:p>
          <w:p w14:paraId="6CB546C5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0168F7AB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32F21797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0C7FC5BD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25E69CC9" w14:textId="44DFEB16" w:rsidR="00886FAC" w:rsidRPr="00F20189" w:rsidRDefault="00B94BD9" w:rsidP="00886FAC">
            <w:pPr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Validierung</w:t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</w:t>
            </w:r>
            <w:r w:rsidR="00830B6D">
              <w:rPr>
                <w:b/>
                <w:bCs/>
              </w:rPr>
              <w:t>_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</w:r>
            <w:r w:rsidR="00886FAC">
              <w:rPr>
                <w:b/>
                <w:bCs/>
              </w:rPr>
              <w:t>01.07.2022, Andrin Bickel</w:t>
            </w:r>
          </w:p>
          <w:p w14:paraId="1CD1A663" w14:textId="1B199FEA" w:rsidR="00B94BD9" w:rsidRPr="00F20189" w:rsidRDefault="00B94BD9"/>
        </w:tc>
      </w:tr>
    </w:tbl>
    <w:p w14:paraId="4E0F3B1B" w14:textId="77777777" w:rsidR="00B94BD9" w:rsidRPr="00F20189" w:rsidRDefault="00B94BD9"/>
    <w:sectPr w:rsidR="00B94BD9" w:rsidRPr="00F20189" w:rsidSect="0041066D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418" w:right="992" w:bottom="1134" w:left="1418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6C61" w14:textId="77777777" w:rsidR="00F56D82" w:rsidRDefault="00F56D82">
      <w:r>
        <w:separator/>
      </w:r>
    </w:p>
  </w:endnote>
  <w:endnote w:type="continuationSeparator" w:id="0">
    <w:p w14:paraId="45D0D864" w14:textId="77777777" w:rsidR="00F56D82" w:rsidRDefault="00F56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0B6A" w14:textId="77777777" w:rsidR="009A6928" w:rsidRDefault="009A6928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308"/>
      <w:gridCol w:w="3261"/>
    </w:tblGrid>
    <w:tr w:rsidR="009A6928" w14:paraId="3C1FC148" w14:textId="77777777" w:rsidTr="0041066D">
      <w:tc>
        <w:tcPr>
          <w:tcW w:w="630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E6CC1F0" w14:textId="77777777" w:rsidR="009A6928" w:rsidRDefault="009A6928">
          <w:pPr>
            <w:pStyle w:val="Fuzeile"/>
          </w:pPr>
          <w:r>
            <w:t xml:space="preserve">Version: </w:t>
          </w:r>
          <w:fldSimple w:instr=" DOCPROPERTY &quot;Version&quot;  \* MERGEFORMAT ">
            <w:r w:rsidR="000506EB">
              <w:t>0.01</w:t>
            </w:r>
          </w:fldSimple>
        </w:p>
      </w:tc>
      <w:tc>
        <w:tcPr>
          <w:tcW w:w="326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D590B9F" w14:textId="77777777" w:rsidR="009A6928" w:rsidRDefault="009A6928">
          <w:pPr>
            <w:pStyle w:val="Fuzeile"/>
            <w:jc w:val="right"/>
          </w:pPr>
          <w:r>
            <w:t xml:space="preserve">Seite: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F1D10">
            <w:rPr>
              <w:noProof/>
            </w:rPr>
            <w:t>4</w:t>
          </w:r>
          <w:r>
            <w:fldChar w:fldCharType="end"/>
          </w:r>
          <w:r>
            <w:t xml:space="preserve"> von </w:t>
          </w:r>
          <w:fldSimple w:instr=" NUMPAGES  \* MERGEFORMAT ">
            <w:r w:rsidR="00CF1D10">
              <w:rPr>
                <w:noProof/>
              </w:rPr>
              <w:t>5</w:t>
            </w:r>
          </w:fldSimple>
          <w:r>
            <w:t xml:space="preserve"> </w:t>
          </w:r>
        </w:p>
      </w:tc>
    </w:tr>
  </w:tbl>
  <w:p w14:paraId="2946BDED" w14:textId="77777777" w:rsidR="009A6928" w:rsidRDefault="009A69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155"/>
    </w:tblGrid>
    <w:tr w:rsidR="009A6928" w14:paraId="29277F29" w14:textId="77777777">
      <w:tc>
        <w:tcPr>
          <w:tcW w:w="2055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14:paraId="72B34AD0" w14:textId="77777777" w:rsidR="009A6928" w:rsidRDefault="009A6928">
          <w:r>
            <w:t>Autor:</w:t>
          </w:r>
        </w:p>
      </w:tc>
      <w:tc>
        <w:tcPr>
          <w:tcW w:w="715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14:paraId="634A017A" w14:textId="77777777" w:rsidR="009A6928" w:rsidRDefault="00090BAA">
          <w:fldSimple w:instr=" AUTHOR  \* MERGEFORMAT ">
            <w:r w:rsidR="000506EB">
              <w:rPr>
                <w:noProof/>
              </w:rPr>
              <w:t>Microsoft Office User</w:t>
            </w:r>
          </w:fldSimple>
        </w:p>
      </w:tc>
    </w:tr>
    <w:tr w:rsidR="009A6928" w14:paraId="3A15BF7A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6B461990" w14:textId="77777777" w:rsidR="009A6928" w:rsidRDefault="009A6928">
          <w:r>
            <w:t>Version: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7B4FA910" w14:textId="77777777" w:rsidR="009A6928" w:rsidRDefault="00090BAA">
          <w:fldSimple w:instr=" DOCPROPERTY &quot;Version&quot;  \* MERGEFORMAT ">
            <w:r w:rsidR="000506EB">
              <w:t>0.01</w:t>
            </w:r>
          </w:fldSimple>
        </w:p>
      </w:tc>
    </w:tr>
    <w:tr w:rsidR="009A6928" w14:paraId="75DF7D57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6F5F7E1D" w14:textId="77777777" w:rsidR="009A6928" w:rsidRDefault="009A6928">
          <w:r>
            <w:t>Dokumentablage: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3D7613B9" w14:textId="77777777" w:rsidR="009A6928" w:rsidRDefault="009A6928">
          <w:r>
            <w:t>\\rechner\pfad\</w:t>
          </w:r>
          <w:fldSimple w:instr=" FILENAME /p \* MERGEFORMAT ">
            <w:r w:rsidR="000506EB">
              <w:rPr>
                <w:noProof/>
              </w:rPr>
              <w:t>Dokument1</w:t>
            </w:r>
          </w:fldSimple>
        </w:p>
      </w:tc>
    </w:tr>
    <w:tr w:rsidR="009A6928" w14:paraId="73EB867F" w14:textId="77777777">
      <w:tc>
        <w:tcPr>
          <w:tcW w:w="2055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19D86A58" w14:textId="77777777" w:rsidR="009A6928" w:rsidRDefault="009A6928">
          <w:r>
            <w:t>Letzte Änderung:</w:t>
          </w:r>
        </w:p>
      </w:tc>
      <w:tc>
        <w:tcPr>
          <w:tcW w:w="715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1E746FA3" w14:textId="77777777" w:rsidR="009A6928" w:rsidRDefault="009A6928"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0506EB">
            <w:rPr>
              <w:noProof/>
            </w:rPr>
            <w:t>00.00.0000</w:t>
          </w:r>
          <w:r>
            <w:fldChar w:fldCharType="end"/>
          </w:r>
        </w:p>
      </w:tc>
    </w:tr>
    <w:tr w:rsidR="009A6928" w14:paraId="6EE148D2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2D939E83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1334E27B" w14:textId="77777777" w:rsidR="009A6928" w:rsidRDefault="009A6928"/>
      </w:tc>
    </w:tr>
    <w:tr w:rsidR="009A6928" w14:paraId="26C2428A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53B38CB6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2A29F5AA" w14:textId="77777777" w:rsidR="009A6928" w:rsidRDefault="009A6928"/>
      </w:tc>
    </w:tr>
    <w:tr w:rsidR="009A6928" w14:paraId="3553E9B9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057F826D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07BB3E5B" w14:textId="77777777" w:rsidR="009A6928" w:rsidRDefault="009A6928"/>
      </w:tc>
    </w:tr>
    <w:tr w:rsidR="009A6928" w14:paraId="5A7DB609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F3A2EAD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261DA633" w14:textId="77777777" w:rsidR="009A6928" w:rsidRDefault="009A6928"/>
      </w:tc>
    </w:tr>
    <w:tr w:rsidR="009A6928" w14:paraId="64F04D02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23BD6A5D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34A62543" w14:textId="77777777" w:rsidR="009A6928" w:rsidRDefault="009A6928"/>
      </w:tc>
    </w:tr>
    <w:tr w:rsidR="009A6928" w14:paraId="06D6AF67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71C7457A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04C14DEA" w14:textId="77777777" w:rsidR="009A6928" w:rsidRDefault="009A6928"/>
      </w:tc>
    </w:tr>
  </w:tbl>
  <w:p w14:paraId="7513A807" w14:textId="77777777" w:rsidR="009A6928" w:rsidRDefault="009A69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2F88" w14:textId="77777777" w:rsidR="00F56D82" w:rsidRDefault="00F56D82">
      <w:r>
        <w:separator/>
      </w:r>
    </w:p>
  </w:footnote>
  <w:footnote w:type="continuationSeparator" w:id="0">
    <w:p w14:paraId="77C9F900" w14:textId="77777777" w:rsidR="00F56D82" w:rsidRDefault="00F56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68"/>
    </w:tblGrid>
    <w:tr w:rsidR="009A6928" w14:paraId="19011DA7" w14:textId="77777777" w:rsidTr="0041066D">
      <w:tc>
        <w:tcPr>
          <w:tcW w:w="956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AA20CEB" w14:textId="77777777" w:rsidR="009A6928" w:rsidRDefault="009A6928" w:rsidP="0041066D">
          <w:pPr>
            <w:pStyle w:val="Kopfzeile"/>
            <w:tabs>
              <w:tab w:val="clear" w:pos="9072"/>
              <w:tab w:val="right" w:pos="4536"/>
            </w:tabs>
          </w:pPr>
          <w:r>
            <w:t>TEMPLATE Software GmbH</w:t>
          </w:r>
          <w:r>
            <w:tab/>
          </w:r>
          <w:r>
            <w:tab/>
          </w:r>
          <w:fldSimple w:instr=" DOCPROPERTY &quot;Project&quot;  \* MERGEFORMAT ">
            <w:r w:rsidR="000506EB">
              <w:t>&lt;&lt; PROJEKT &gt;&gt;</w:t>
            </w:r>
          </w:fldSimple>
        </w:p>
        <w:p w14:paraId="55D64AD1" w14:textId="77777777" w:rsidR="009A6928" w:rsidRDefault="00090BAA">
          <w:pPr>
            <w:pStyle w:val="Kopfzeile"/>
            <w:tabs>
              <w:tab w:val="right" w:pos="4536"/>
            </w:tabs>
            <w:jc w:val="right"/>
          </w:pPr>
          <w:fldSimple w:instr=" TITLE  \* MERGEFORMAT ">
            <w:r w:rsidR="000506EB">
              <w:t>Testprotokoll</w:t>
            </w:r>
          </w:fldSimple>
        </w:p>
      </w:tc>
    </w:tr>
  </w:tbl>
  <w:p w14:paraId="5ADB4E75" w14:textId="77777777" w:rsidR="009A6928" w:rsidRDefault="009A69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2"/>
    </w:tblGrid>
    <w:tr w:rsidR="009A6928" w14:paraId="6A4A6044" w14:textId="77777777">
      <w:tc>
        <w:tcPr>
          <w:tcW w:w="9212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AD86292" w14:textId="77777777" w:rsidR="009A6928" w:rsidRDefault="009A6928">
          <w:pPr>
            <w:pStyle w:val="Kopfzeile"/>
          </w:pPr>
          <w:r>
            <w:t>TEMPLATE Software GmbH</w:t>
          </w:r>
        </w:p>
      </w:tc>
    </w:tr>
  </w:tbl>
  <w:p w14:paraId="425BF9C1" w14:textId="77777777" w:rsidR="009A6928" w:rsidRDefault="009A69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56A85C"/>
    <w:lvl w:ilvl="0">
      <w:start w:val="1"/>
      <w:numFmt w:val="decimal"/>
      <w:lvlRestart w:val="0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5725890"/>
    <w:multiLevelType w:val="hybridMultilevel"/>
    <w:tmpl w:val="61D6A9F6"/>
    <w:lvl w:ilvl="0" w:tplc="ACA0F8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A6C632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9C2C54"/>
    <w:multiLevelType w:val="multilevel"/>
    <w:tmpl w:val="130040EE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FB2A15"/>
    <w:multiLevelType w:val="multilevel"/>
    <w:tmpl w:val="5176A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35FA6B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F842E6"/>
    <w:multiLevelType w:val="multilevel"/>
    <w:tmpl w:val="BEB0F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BD04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CE3B7D"/>
    <w:multiLevelType w:val="multilevel"/>
    <w:tmpl w:val="E8D4A04C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C20CE"/>
    <w:multiLevelType w:val="hybridMultilevel"/>
    <w:tmpl w:val="6E12474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465397347">
    <w:abstractNumId w:val="0"/>
  </w:num>
  <w:num w:numId="2" w16cid:durableId="793795915">
    <w:abstractNumId w:val="10"/>
  </w:num>
  <w:num w:numId="3" w16cid:durableId="1431773540">
    <w:abstractNumId w:val="5"/>
  </w:num>
  <w:num w:numId="4" w16cid:durableId="370422115">
    <w:abstractNumId w:val="1"/>
  </w:num>
  <w:num w:numId="5" w16cid:durableId="301421949">
    <w:abstractNumId w:val="13"/>
  </w:num>
  <w:num w:numId="6" w16cid:durableId="734202717">
    <w:abstractNumId w:val="3"/>
  </w:num>
  <w:num w:numId="7" w16cid:durableId="1087725364">
    <w:abstractNumId w:val="8"/>
  </w:num>
  <w:num w:numId="8" w16cid:durableId="867066881">
    <w:abstractNumId w:val="11"/>
  </w:num>
  <w:num w:numId="9" w16cid:durableId="329524565">
    <w:abstractNumId w:val="7"/>
  </w:num>
  <w:num w:numId="10" w16cid:durableId="1964379914">
    <w:abstractNumId w:val="12"/>
  </w:num>
  <w:num w:numId="11" w16cid:durableId="647562944">
    <w:abstractNumId w:val="14"/>
  </w:num>
  <w:num w:numId="12" w16cid:durableId="618142137">
    <w:abstractNumId w:val="4"/>
  </w:num>
  <w:num w:numId="13" w16cid:durableId="1542673053">
    <w:abstractNumId w:val="2"/>
  </w:num>
  <w:num w:numId="14" w16cid:durableId="341276326">
    <w:abstractNumId w:val="9"/>
  </w:num>
  <w:num w:numId="15" w16cid:durableId="626619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EB"/>
    <w:rsid w:val="00014E69"/>
    <w:rsid w:val="000506EB"/>
    <w:rsid w:val="00067F95"/>
    <w:rsid w:val="00090BAA"/>
    <w:rsid w:val="00093358"/>
    <w:rsid w:val="00184221"/>
    <w:rsid w:val="001A6046"/>
    <w:rsid w:val="001A7518"/>
    <w:rsid w:val="00212B2C"/>
    <w:rsid w:val="00286A4C"/>
    <w:rsid w:val="00296A58"/>
    <w:rsid w:val="00320AA4"/>
    <w:rsid w:val="0035000E"/>
    <w:rsid w:val="003C0763"/>
    <w:rsid w:val="0041066D"/>
    <w:rsid w:val="004F4D4F"/>
    <w:rsid w:val="005165AF"/>
    <w:rsid w:val="00545C52"/>
    <w:rsid w:val="005B4386"/>
    <w:rsid w:val="005E570D"/>
    <w:rsid w:val="00640D13"/>
    <w:rsid w:val="006D0052"/>
    <w:rsid w:val="00726902"/>
    <w:rsid w:val="00830B6D"/>
    <w:rsid w:val="00834613"/>
    <w:rsid w:val="00886FAC"/>
    <w:rsid w:val="009247D7"/>
    <w:rsid w:val="00970635"/>
    <w:rsid w:val="00982096"/>
    <w:rsid w:val="009A6928"/>
    <w:rsid w:val="00A67C8B"/>
    <w:rsid w:val="00AC7E40"/>
    <w:rsid w:val="00AF1039"/>
    <w:rsid w:val="00B13D53"/>
    <w:rsid w:val="00B37D84"/>
    <w:rsid w:val="00B74695"/>
    <w:rsid w:val="00B94BD9"/>
    <w:rsid w:val="00BE7CC6"/>
    <w:rsid w:val="00C841B5"/>
    <w:rsid w:val="00C96459"/>
    <w:rsid w:val="00CA6CA0"/>
    <w:rsid w:val="00CF1D10"/>
    <w:rsid w:val="00D02545"/>
    <w:rsid w:val="00D122EA"/>
    <w:rsid w:val="00D505FD"/>
    <w:rsid w:val="00E56CC1"/>
    <w:rsid w:val="00E71CDF"/>
    <w:rsid w:val="00E9210E"/>
    <w:rsid w:val="00E951BF"/>
    <w:rsid w:val="00F20189"/>
    <w:rsid w:val="00F52CBC"/>
    <w:rsid w:val="00F55382"/>
    <w:rsid w:val="00F56D82"/>
    <w:rsid w:val="00F82052"/>
    <w:rsid w:val="00FB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347D011"/>
  <w14:defaultImageDpi w14:val="0"/>
  <w15:docId w15:val="{734FD0B5-63C4-ED4A-B001-D5A83051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autoSpaceDE w:val="0"/>
      <w:autoSpaceDN w:val="0"/>
      <w:adjustRightInd w:val="0"/>
    </w:pPr>
    <w:rPr>
      <w:rFonts w:ascii="Arial" w:hAnsi="Arial"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9247D7"/>
    <w:pPr>
      <w:keepNext/>
      <w:numPr>
        <w:numId w:val="1"/>
      </w:numPr>
      <w:tabs>
        <w:tab w:val="num" w:pos="284"/>
      </w:tabs>
      <w:spacing w:before="120" w:after="6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B94BD9"/>
    <w:pPr>
      <w:keepNext/>
      <w:numPr>
        <w:ilvl w:val="1"/>
        <w:numId w:val="1"/>
      </w:numPr>
      <w:spacing w:before="120" w:after="60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BE7CC6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BE7CC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BE7CC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BE7CC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BE7CC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BE7C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E7CC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de-CH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de-CH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lang w:val="x-none" w:eastAsia="de-CH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lang w:val="x-none" w:eastAsia="de-CH"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ind w:left="200"/>
    </w:pPr>
  </w:style>
  <w:style w:type="paragraph" w:styleId="Verzeichnis3">
    <w:name w:val="toc 3"/>
    <w:basedOn w:val="Standard"/>
    <w:next w:val="Standard"/>
    <w:uiPriority w:val="99"/>
    <w:pPr>
      <w:tabs>
        <w:tab w:val="right" w:leader="dot" w:pos="9071"/>
      </w:tabs>
      <w:ind w:left="400"/>
    </w:pPr>
  </w:style>
  <w:style w:type="paragraph" w:styleId="Verzeichnis4">
    <w:name w:val="toc 4"/>
    <w:basedOn w:val="Standard"/>
    <w:next w:val="Standard"/>
    <w:uiPriority w:val="99"/>
    <w:pPr>
      <w:tabs>
        <w:tab w:val="right" w:leader="dot" w:pos="9071"/>
      </w:tabs>
      <w:ind w:left="600"/>
    </w:pPr>
  </w:style>
  <w:style w:type="paragraph" w:styleId="Verzeichnis5">
    <w:name w:val="toc 5"/>
    <w:basedOn w:val="Standard"/>
    <w:next w:val="Standard"/>
    <w:uiPriority w:val="99"/>
    <w:pPr>
      <w:tabs>
        <w:tab w:val="right" w:leader="dot" w:pos="9071"/>
      </w:tabs>
      <w:ind w:left="800"/>
    </w:pPr>
  </w:style>
  <w:style w:type="paragraph" w:styleId="Verzeichnis6">
    <w:name w:val="toc 6"/>
    <w:basedOn w:val="Standard"/>
    <w:next w:val="Standard"/>
    <w:uiPriority w:val="99"/>
    <w:pPr>
      <w:tabs>
        <w:tab w:val="right" w:leader="dot" w:pos="9071"/>
      </w:tabs>
      <w:ind w:left="1000"/>
    </w:pPr>
  </w:style>
  <w:style w:type="paragraph" w:styleId="Verzeichnis7">
    <w:name w:val="toc 7"/>
    <w:basedOn w:val="Standard"/>
    <w:next w:val="Standard"/>
    <w:uiPriority w:val="99"/>
    <w:pPr>
      <w:tabs>
        <w:tab w:val="right" w:leader="dot" w:pos="9071"/>
      </w:tabs>
      <w:ind w:left="1200"/>
    </w:pPr>
  </w:style>
  <w:style w:type="paragraph" w:styleId="Verzeichnis8">
    <w:name w:val="toc 8"/>
    <w:basedOn w:val="Standard"/>
    <w:next w:val="Standard"/>
    <w:uiPriority w:val="99"/>
    <w:pPr>
      <w:tabs>
        <w:tab w:val="right" w:leader="dot" w:pos="9071"/>
      </w:tabs>
      <w:ind w:left="1400"/>
    </w:pPr>
  </w:style>
  <w:style w:type="paragraph" w:styleId="Verzeichnis9">
    <w:name w:val="toc 9"/>
    <w:basedOn w:val="Standard"/>
    <w:next w:val="Standard"/>
    <w:uiPriority w:val="99"/>
    <w:pPr>
      <w:tabs>
        <w:tab w:val="right" w:leader="dot" w:pos="9071"/>
      </w:tabs>
      <w:ind w:left="1600"/>
    </w:pPr>
  </w:style>
  <w:style w:type="paragraph" w:customStyle="1" w:styleId="AA">
    <w:name w:val="AA"/>
    <w:basedOn w:val="Standard"/>
    <w:uiPriority w:val="99"/>
  </w:style>
  <w:style w:type="paragraph" w:customStyle="1" w:styleId="Aufzhlung">
    <w:name w:val="Aufz_hlung"/>
    <w:basedOn w:val="Standard"/>
    <w:uiPriority w:val="99"/>
    <w:pPr>
      <w:spacing w:before="20" w:after="20"/>
      <w:ind w:left="993" w:hanging="284"/>
    </w:pPr>
  </w:style>
  <w:style w:type="paragraph" w:customStyle="1" w:styleId="Aktivitt">
    <w:name w:val="Aktivit_t"/>
    <w:basedOn w:val="Standard"/>
    <w:next w:val="Standard"/>
    <w:uiPriority w:val="99"/>
    <w:pPr>
      <w:spacing w:before="60"/>
    </w:pPr>
    <w:rPr>
      <w:b/>
      <w:bCs/>
      <w:color w:val="000000"/>
    </w:rPr>
  </w:style>
  <w:style w:type="paragraph" w:customStyle="1" w:styleId="Haupttext">
    <w:name w:val="Haupttext"/>
    <w:basedOn w:val="Standard"/>
    <w:uiPriority w:val="99"/>
    <w:pPr>
      <w:spacing w:after="120"/>
      <w:ind w:left="851"/>
      <w:jc w:val="both"/>
    </w:pPr>
  </w:style>
  <w:style w:type="paragraph" w:customStyle="1" w:styleId="DokumentHaupttext">
    <w:name w:val="Dokument Haupttext"/>
    <w:uiPriority w:val="99"/>
    <w:pPr>
      <w:autoSpaceDE w:val="0"/>
      <w:autoSpaceDN w:val="0"/>
      <w:adjustRightInd w:val="0"/>
      <w:spacing w:before="80" w:after="80" w:line="280" w:lineRule="atLeast"/>
      <w:ind w:left="1276" w:right="567"/>
      <w:jc w:val="both"/>
    </w:pPr>
    <w:rPr>
      <w:rFonts w:ascii="Arial" w:hAnsi="Arial" w:cs="Arial"/>
      <w:lang w:val="de-DE"/>
    </w:rPr>
  </w:style>
  <w:style w:type="paragraph" w:styleId="StandardWeb">
    <w:name w:val="Normal (Web)"/>
    <w:basedOn w:val="Standard"/>
    <w:uiPriority w:val="99"/>
    <w:unhideWhenUsed/>
    <w:rsid w:val="00C96459"/>
    <w:pPr>
      <w:autoSpaceDE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CA6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inbickelschule/Downloads/testbericht%20(1)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testbericht (1).dotx</Template>
  <TotalTime>0</TotalTime>
  <Pages>5</Pages>
  <Words>488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TEMPLATE Software GmbH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/>
  <dc:creator>Microsoft Office User</dc:creator>
  <cp:keywords/>
  <dc:description/>
  <cp:lastModifiedBy>Bickel, Andrin</cp:lastModifiedBy>
  <cp:revision>11</cp:revision>
  <dcterms:created xsi:type="dcterms:W3CDTF">2022-07-01T14:18:00Z</dcterms:created>
  <dcterms:modified xsi:type="dcterms:W3CDTF">2022-07-01T14:59:00Z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Project">
    <vt:lpwstr>&lt;&lt; PROJEKT &gt;&gt;</vt:lpwstr>
  </property>
</Properties>
</file>